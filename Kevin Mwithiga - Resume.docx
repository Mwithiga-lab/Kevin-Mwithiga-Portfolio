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AD15" w14:textId="25F3156B" w:rsidR="00E535DA" w:rsidRDefault="00E535DA" w:rsidP="005916EF">
      <w:pPr>
        <w:pStyle w:val="ContactInfo"/>
        <w:jc w:val="left"/>
      </w:pPr>
    </w:p>
    <w:p w14:paraId="43CDFCC9" w14:textId="34AE3964" w:rsidR="00E535DA" w:rsidRPr="005916EF" w:rsidRDefault="00000000" w:rsidP="005916EF">
      <w:pPr>
        <w:pStyle w:val="ContactInfo"/>
        <w:rPr>
          <w:rFonts w:ascii="Times New Roman" w:hAnsi="Times New Roman" w:cs="Times New Roman"/>
          <w:sz w:val="22"/>
          <w:szCs w:val="22"/>
        </w:rPr>
      </w:pPr>
      <w:sdt>
        <w:sdtPr>
          <w:rPr>
            <w:rFonts w:ascii="Times New Roman" w:hAnsi="Times New Roman" w:cs="Times New Roman"/>
            <w:sz w:val="22"/>
            <w:szCs w:val="22"/>
          </w:rPr>
          <w:alias w:val="Telephone"/>
          <w:tag w:val="Telephone"/>
          <w:id w:val="599758962"/>
          <w:placeholder>
            <w:docPart w:val="7FE8FF6B59B94857B9C20AD9B5F8D43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5E54F2">
            <w:rPr>
              <w:rFonts w:ascii="Times New Roman" w:hAnsi="Times New Roman" w:cs="Times New Roman"/>
              <w:sz w:val="22"/>
              <w:szCs w:val="22"/>
            </w:rPr>
            <w:t>+254</w:t>
          </w:r>
          <w:r w:rsidR="005916EF" w:rsidRPr="005916EF">
            <w:rPr>
              <w:rFonts w:ascii="Times New Roman" w:hAnsi="Times New Roman" w:cs="Times New Roman"/>
              <w:sz w:val="22"/>
              <w:szCs w:val="22"/>
            </w:rPr>
            <w:t>743933541</w:t>
          </w:r>
        </w:sdtContent>
      </w:sdt>
    </w:p>
    <w:sdt>
      <w:sdtPr>
        <w:rPr>
          <w:rStyle w:val="Emphasis"/>
          <w:rFonts w:ascii="Times New Roman" w:hAnsi="Times New Roman" w:cs="Times New Roman"/>
          <w:sz w:val="22"/>
          <w:szCs w:val="22"/>
        </w:rPr>
        <w:alias w:val="Email"/>
        <w:tag w:val=""/>
        <w:id w:val="1889536063"/>
        <w:placeholder>
          <w:docPart w:val="51C36BF89E0E45A4A906EF9B630216C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506792DF" w14:textId="4B58694E" w:rsidR="00E535DA" w:rsidRPr="005916EF" w:rsidRDefault="005916EF">
          <w:pPr>
            <w:pStyle w:val="ContactInfo"/>
            <w:rPr>
              <w:rStyle w:val="Emphasis"/>
              <w:rFonts w:ascii="Times New Roman" w:hAnsi="Times New Roman" w:cs="Times New Roman"/>
              <w:sz w:val="22"/>
              <w:szCs w:val="22"/>
            </w:rPr>
          </w:pPr>
          <w:r w:rsidRPr="005916EF">
            <w:rPr>
              <w:rStyle w:val="Emphasis"/>
              <w:rFonts w:ascii="Times New Roman" w:hAnsi="Times New Roman" w:cs="Times New Roman"/>
              <w:sz w:val="22"/>
              <w:szCs w:val="22"/>
            </w:rPr>
            <w:t>kevinmwithiga@gmail.com</w:t>
          </w:r>
        </w:p>
      </w:sdtContent>
    </w:sdt>
    <w:p w14:paraId="307A4569" w14:textId="59743494" w:rsidR="00E535DA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0264A1724B2440DA8585A0F8AD0E54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843C7">
            <w:t>KEVIN MWITHIGA</w:t>
          </w:r>
        </w:sdtContent>
      </w:sdt>
    </w:p>
    <w:tbl>
      <w:tblPr>
        <w:tblStyle w:val="ResumeTable"/>
        <w:tblW w:w="5088" w:type="pct"/>
        <w:tblLook w:val="04A0" w:firstRow="1" w:lastRow="0" w:firstColumn="1" w:lastColumn="0" w:noHBand="0" w:noVBand="1"/>
        <w:tblDescription w:val="Resume"/>
      </w:tblPr>
      <w:tblGrid>
        <w:gridCol w:w="1809"/>
        <w:gridCol w:w="938"/>
        <w:gridCol w:w="7510"/>
      </w:tblGrid>
      <w:tr w:rsidR="00E535DA" w14:paraId="5EFE642F" w14:textId="77777777" w:rsidTr="00A7056F">
        <w:trPr>
          <w:trHeight w:val="3124"/>
        </w:trPr>
        <w:tc>
          <w:tcPr>
            <w:tcW w:w="1809" w:type="dxa"/>
          </w:tcPr>
          <w:p w14:paraId="5DC5A329" w14:textId="6C74B4C9" w:rsidR="00E535DA" w:rsidRDefault="002E0392">
            <w:pPr>
              <w:pStyle w:val="Heading1"/>
            </w:pPr>
            <w:r>
              <w:t>personal profile</w:t>
            </w:r>
          </w:p>
        </w:tc>
        <w:tc>
          <w:tcPr>
            <w:tcW w:w="938" w:type="dxa"/>
          </w:tcPr>
          <w:p w14:paraId="021149D2" w14:textId="438AC9BE" w:rsidR="00E535DA" w:rsidRDefault="00E535DA"/>
        </w:tc>
        <w:tc>
          <w:tcPr>
            <w:tcW w:w="7511" w:type="dxa"/>
          </w:tcPr>
          <w:p w14:paraId="6C499C4F" w14:textId="62362EE0" w:rsidR="00E535DA" w:rsidRPr="00ED660B" w:rsidRDefault="007A7DBB">
            <w:pPr>
              <w:pStyle w:val="Resum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7A7DBB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ED660B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7A7DBB">
              <w:rPr>
                <w:rFonts w:ascii="Times New Roman" w:hAnsi="Times New Roman" w:cs="Times New Roman"/>
                <w:sz w:val="22"/>
                <w:szCs w:val="22"/>
              </w:rPr>
              <w:t>m a 20-year-old, highly motivated, and energetic self-starter with a deep passion for technology and a strong commitment to continuous learning. I have experience in Canva design and a background in network engineering, with one year of experience handling customer needs and technical services. Skilled in delivering exceptional client experiences, I excel at managing and resolving challenging situations with professionalism and efficiency. My adaptability, problem-solving abilities, and dedication to service make me a valuable asset in any dynamic work environment.</w:t>
            </w:r>
          </w:p>
        </w:tc>
      </w:tr>
      <w:tr w:rsidR="00E535DA" w14:paraId="0672FDC2" w14:textId="77777777" w:rsidTr="00A7056F">
        <w:trPr>
          <w:trHeight w:val="4724"/>
        </w:trPr>
        <w:tc>
          <w:tcPr>
            <w:tcW w:w="1809" w:type="dxa"/>
          </w:tcPr>
          <w:p w14:paraId="6056359D" w14:textId="77777777" w:rsidR="00E535DA" w:rsidRDefault="00000000">
            <w:pPr>
              <w:pStyle w:val="Heading1"/>
            </w:pPr>
            <w:r>
              <w:t>Skills &amp; Abilities</w:t>
            </w:r>
          </w:p>
        </w:tc>
        <w:tc>
          <w:tcPr>
            <w:tcW w:w="938" w:type="dxa"/>
          </w:tcPr>
          <w:p w14:paraId="6653C05E" w14:textId="77777777" w:rsidR="00E535DA" w:rsidRDefault="00E535DA"/>
        </w:tc>
        <w:tc>
          <w:tcPr>
            <w:tcW w:w="7511" w:type="dxa"/>
          </w:tcPr>
          <w:p w14:paraId="3048D597" w14:textId="6F1FC39D" w:rsidR="00BB5099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Canva Design</w:t>
            </w:r>
          </w:p>
          <w:p w14:paraId="7536C836" w14:textId="77777777" w:rsidR="00BB5099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Project Management</w:t>
            </w:r>
          </w:p>
          <w:p w14:paraId="51ABAEF6" w14:textId="77777777" w:rsidR="00BB5099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Travel Management</w:t>
            </w:r>
          </w:p>
          <w:p w14:paraId="4263EA36" w14:textId="77777777" w:rsidR="00BB5099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Email Management</w:t>
            </w:r>
          </w:p>
          <w:p w14:paraId="0E1CE11A" w14:textId="77777777" w:rsidR="00BB5099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Calendar Management</w:t>
            </w:r>
          </w:p>
          <w:p w14:paraId="04F460DD" w14:textId="77777777" w:rsidR="00BB5099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Document Management(Google and Microsoft Packages)</w:t>
            </w:r>
          </w:p>
          <w:p w14:paraId="71D4FD20" w14:textId="77777777" w:rsidR="00E535DA" w:rsidRPr="00793826" w:rsidRDefault="00BB5099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Network Management</w:t>
            </w:r>
          </w:p>
          <w:p w14:paraId="467D8D35" w14:textId="77777777" w:rsidR="00BB5099" w:rsidRPr="00786E6D" w:rsidRDefault="007F52C3" w:rsidP="00BB5099">
            <w:pPr>
              <w:pStyle w:val="ResumeText"/>
              <w:numPr>
                <w:ilvl w:val="0"/>
                <w:numId w:val="1"/>
              </w:numPr>
            </w:pPr>
            <w:r w:rsidRPr="00793826">
              <w:rPr>
                <w:rFonts w:ascii="Times New Roman" w:hAnsi="Times New Roman" w:cs="Times New Roman"/>
                <w:sz w:val="22"/>
                <w:szCs w:val="22"/>
              </w:rPr>
              <w:t>Videography</w:t>
            </w:r>
          </w:p>
          <w:p w14:paraId="3E1BE382" w14:textId="77777777" w:rsidR="00786E6D" w:rsidRDefault="001A3E95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A3E95">
              <w:rPr>
                <w:rFonts w:ascii="Times New Roman" w:hAnsi="Times New Roman" w:cs="Times New Roman"/>
                <w:sz w:val="22"/>
                <w:szCs w:val="22"/>
              </w:rPr>
              <w:t>Psychological Insight</w:t>
            </w:r>
          </w:p>
          <w:p w14:paraId="208FE571" w14:textId="77777777" w:rsidR="00E75CB2" w:rsidRDefault="000B4933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0B4933">
              <w:rPr>
                <w:rFonts w:ascii="Times New Roman" w:hAnsi="Times New Roman" w:cs="Times New Roman"/>
                <w:sz w:val="22"/>
                <w:szCs w:val="22"/>
              </w:rPr>
              <w:t>Research &amp; Information Gathering</w:t>
            </w:r>
          </w:p>
          <w:p w14:paraId="5106157A" w14:textId="77777777" w:rsidR="000B4933" w:rsidRDefault="00127F6F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27F6F">
              <w:rPr>
                <w:rFonts w:ascii="Times New Roman" w:hAnsi="Times New Roman" w:cs="Times New Roman"/>
                <w:sz w:val="22"/>
                <w:szCs w:val="22"/>
              </w:rPr>
              <w:t>Collaboration &amp; Teamwork</w:t>
            </w:r>
          </w:p>
          <w:p w14:paraId="5F0E1C3D" w14:textId="4756A712" w:rsidR="00E4035D" w:rsidRDefault="00E4035D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E4035D">
              <w:rPr>
                <w:rFonts w:ascii="Times New Roman" w:hAnsi="Times New Roman" w:cs="Times New Roman"/>
                <w:sz w:val="22"/>
                <w:szCs w:val="22"/>
              </w:rPr>
              <w:t>Adaptability &amp; Flexibilit</w:t>
            </w:r>
            <w:r w:rsidR="000043C9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  <w:p w14:paraId="5639E780" w14:textId="3A96DA72" w:rsidR="00AF7AEA" w:rsidRPr="001A3E95" w:rsidRDefault="00AF7AEA" w:rsidP="00BB50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Resilient</w:t>
            </w:r>
          </w:p>
        </w:tc>
      </w:tr>
      <w:tr w:rsidR="00C414E2" w14:paraId="1A6DCC38" w14:textId="77777777" w:rsidTr="00A7056F">
        <w:trPr>
          <w:trHeight w:val="144"/>
        </w:trPr>
        <w:tc>
          <w:tcPr>
            <w:tcW w:w="1809" w:type="dxa"/>
          </w:tcPr>
          <w:p w14:paraId="628DB048" w14:textId="77777777" w:rsidR="00C414E2" w:rsidRDefault="00C414E2">
            <w:pPr>
              <w:pStyle w:val="Heading1"/>
            </w:pPr>
            <w:r>
              <w:t>Education</w:t>
            </w:r>
          </w:p>
        </w:tc>
        <w:tc>
          <w:tcPr>
            <w:tcW w:w="938" w:type="dxa"/>
          </w:tcPr>
          <w:p w14:paraId="70B095B7" w14:textId="77777777" w:rsidR="00C414E2" w:rsidRDefault="00C414E2"/>
        </w:tc>
        <w:tc>
          <w:tcPr>
            <w:tcW w:w="7511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62415558"/>
              <w15:repeatingSection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31439461"/>
                  <w:placeholder>
                    <w:docPart w:val="B6BACDF983FC49EB92CB3EB16CAC3C17"/>
                  </w:placeholder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416C8C56" w14:textId="77777777" w:rsidR="00C414E2" w:rsidRPr="00AC0305" w:rsidRDefault="00C414E2" w:rsidP="002416D5">
                    <w:pPr>
                      <w:pStyle w:val="Heading2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alx academy – KUTUS – virtual assisstant</w:t>
                    </w:r>
                  </w:p>
                  <w:p w14:paraId="7C5086A5" w14:textId="77777777" w:rsidR="00C414E2" w:rsidRPr="002B4B70" w:rsidRDefault="00C414E2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From August 2024 – October 2024</w:t>
                    </w:r>
                  </w:p>
                  <w:p w14:paraId="384A6C1E" w14:textId="77777777" w:rsidR="00C414E2" w:rsidRPr="002B4B70" w:rsidRDefault="00C414E2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9668CF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Certificate </w:t>
                    </w: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in Virtual Assistant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963883363"/>
                  <w:placeholder>
                    <w:docPart w:val="23CEEA23EC6145EFADBB47F9CF4231C2"/>
                  </w:placeholder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1A227E43" w14:textId="77777777" w:rsidR="00C414E2" w:rsidRPr="00AC0305" w:rsidRDefault="00C414E2">
                    <w:pPr>
                      <w:pStyle w:val="Heading2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KIRINYAGA UNIVERSITY – KUTUS – BSC COMPUTER SCIENCE</w:t>
                    </w:r>
                  </w:p>
                  <w:p w14:paraId="38528F21" w14:textId="77777777" w:rsidR="00C414E2" w:rsidRPr="002B4B70" w:rsidRDefault="00C414E2" w:rsidP="00EB30B9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From September 2023 – Ongoing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097135343"/>
                  <w:placeholder>
                    <w:docPart w:val="93EDA5FC47074804904B927A9F9F6DEE"/>
                  </w:placeholder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5249C712" w14:textId="77777777" w:rsidR="00C414E2" w:rsidRPr="00AC0305" w:rsidRDefault="00C414E2">
                    <w:pPr>
                      <w:pStyle w:val="Heading2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KIambu Highschool – Karuri</w:t>
                    </w:r>
                  </w:p>
                  <w:p w14:paraId="7366CE75" w14:textId="77777777" w:rsidR="00C414E2" w:rsidRPr="002B4B70" w:rsidRDefault="00C414E2" w:rsidP="00FD7862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From 2019 – 2022</w:t>
                    </w:r>
                  </w:p>
                  <w:p w14:paraId="4A0B654D" w14:textId="77777777" w:rsidR="00C414E2" w:rsidRPr="002B4B70" w:rsidRDefault="00C414E2" w:rsidP="00FD7862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1C4DFA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lastRenderedPageBreak/>
                      <w:t>Certificate in Kenya Certificate of Secondary Education(KCSE)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44085573"/>
                  <w:placeholder>
                    <w:docPart w:val="06C0AEAAC8F742D2ABFB8560EFC027AB"/>
                  </w:placeholder>
                  <w15:repeatingSectionItem/>
                </w:sdtPr>
                <w:sdtContent>
                  <w:p w14:paraId="323A0C1F" w14:textId="77777777" w:rsidR="00C414E2" w:rsidRPr="00AC0305" w:rsidRDefault="00C414E2">
                    <w:pPr>
                      <w:pStyle w:val="Heading2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Highbridges academy - ndenderu</w:t>
                    </w:r>
                  </w:p>
                  <w:p w14:paraId="77EFD03C" w14:textId="77777777" w:rsidR="00C414E2" w:rsidRDefault="00C414E2" w:rsidP="00C7064B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From 2016 – 2018</w:t>
                    </w:r>
                  </w:p>
                  <w:p w14:paraId="461478DF" w14:textId="77777777" w:rsidR="00C414E2" w:rsidRPr="00AC0305" w:rsidRDefault="00C414E2" w:rsidP="005913F3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9668CF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Certificate in Kenya Certificate of </w:t>
                    </w: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P</w:t>
                    </w:r>
                    <w:r w:rsidRPr="009668CF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rimary Education (KCPE)</w:t>
                    </w:r>
                  </w:p>
                </w:sdtContent>
              </w:sdt>
            </w:sdtContent>
          </w:sdt>
        </w:tc>
      </w:tr>
      <w:tr w:rsidR="00E535DA" w14:paraId="655C2470" w14:textId="77777777" w:rsidTr="00A7056F">
        <w:trPr>
          <w:trHeight w:val="1705"/>
        </w:trPr>
        <w:tc>
          <w:tcPr>
            <w:tcW w:w="1809" w:type="dxa"/>
          </w:tcPr>
          <w:p w14:paraId="047DB04E" w14:textId="77777777" w:rsidR="00E535DA" w:rsidRDefault="00000000">
            <w:pPr>
              <w:pStyle w:val="Heading1"/>
            </w:pPr>
            <w:r>
              <w:lastRenderedPageBreak/>
              <w:t>Experience</w:t>
            </w:r>
          </w:p>
        </w:tc>
        <w:tc>
          <w:tcPr>
            <w:tcW w:w="938" w:type="dxa"/>
          </w:tcPr>
          <w:p w14:paraId="64E155FC" w14:textId="77777777" w:rsidR="00E535DA" w:rsidRDefault="00E535DA"/>
        </w:tc>
        <w:tc>
          <w:tcPr>
            <w:tcW w:w="751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8DCFDD67225D42EA959326FA868F6479"/>
                  </w:placeholder>
                  <w15:color w:val="C0C0C0"/>
                  <w15:repeatingSectionItem/>
                </w:sdtPr>
                <w:sdtEndPr>
                  <w:rPr>
                    <w:rFonts w:ascii="Times New Roman" w:eastAsiaTheme="minorHAnsi" w:hAnsi="Times New Roman" w:cs="Times New Roman"/>
                    <w:sz w:val="22"/>
                    <w:szCs w:val="22"/>
                  </w:rPr>
                </w:sdtEndPr>
                <w:sdtContent>
                  <w:p w14:paraId="67E15E9A" w14:textId="7EB9FAE9" w:rsidR="00E00BCB" w:rsidRPr="008D407E" w:rsidRDefault="008A7A46" w:rsidP="008A7A46">
                    <w:pPr>
                      <w:pStyle w:val="Heading2"/>
                    </w:pPr>
                    <w:r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Network Engineer</w:t>
                    </w:r>
                    <w:r w:rsidR="00ED1F6C"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, executive hostels</w:t>
                    </w:r>
                    <w:r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ab/>
                    </w:r>
                    <w:r w:rsidR="00705FF6" w:rsidRPr="008D407E">
                      <w:t xml:space="preserve">              </w:t>
                    </w:r>
                    <w:r w:rsidR="00AC0305">
                      <w:t xml:space="preserve">                   </w:t>
                    </w:r>
                    <w:r w:rsidR="00705FF6" w:rsidRPr="008D407E">
                      <w:t xml:space="preserve"> </w:t>
                    </w:r>
                    <w:r w:rsidR="00705FF6" w:rsidRPr="00AC030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Kutus, Kenya</w:t>
                    </w:r>
                    <w:r w:rsidR="00705FF6" w:rsidRPr="008D407E">
                      <w:t xml:space="preserve"> </w:t>
                    </w:r>
                  </w:p>
                  <w:p w14:paraId="51A1F618" w14:textId="19739B2E" w:rsidR="008A7A46" w:rsidRPr="002B4B70" w:rsidRDefault="004C724B" w:rsidP="00AB27EA">
                    <w:pPr>
                      <w:pStyle w:val="ResumeText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S</w:t>
                    </w:r>
                    <w:r w:rsidR="00AB27EA"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ep</w:t>
                    </w: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tember</w:t>
                    </w:r>
                    <w:r w:rsidR="008A7A46"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2023 - Present</w:t>
                    </w:r>
                    <w:r w:rsidR="008A7A46"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ab/>
                    </w:r>
                  </w:p>
                  <w:p w14:paraId="4D6ADEDE" w14:textId="3B184436" w:rsidR="008A7A46" w:rsidRPr="002B4B70" w:rsidRDefault="00C60D00" w:rsidP="00B46F87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C60D0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Managed and repaired the Wi-Fi system at various phases during crisis situations to ensure continuous network functionality</w:t>
                    </w:r>
                    <w:r w:rsidR="00551932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  <w:r w:rsidR="008A7A46"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 </w:t>
                    </w:r>
                  </w:p>
                  <w:p w14:paraId="79FACAFF" w14:textId="2CFDA455" w:rsidR="008F2D42" w:rsidRDefault="00B46F87" w:rsidP="00AC0305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Delivered good quality customer service in the building</w:t>
                    </w:r>
                    <w:r w:rsidR="00551932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</w:p>
                  <w:p w14:paraId="449D65EE" w14:textId="19962D1E" w:rsidR="00E535DA" w:rsidRPr="00AC0305" w:rsidRDefault="008F2D42" w:rsidP="00AC0305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8F2D42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Monitoring network performance to ensure optimal operation and reliability</w:t>
                    </w:r>
                    <w:r w:rsidR="00551932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</w:p>
                </w:sdtContent>
              </w:sdt>
            </w:sdtContent>
          </w:sdt>
        </w:tc>
      </w:tr>
      <w:tr w:rsidR="00E535DA" w14:paraId="5DEC0B0B" w14:textId="77777777" w:rsidTr="00A7056F">
        <w:trPr>
          <w:trHeight w:val="144"/>
        </w:trPr>
        <w:tc>
          <w:tcPr>
            <w:tcW w:w="1809" w:type="dxa"/>
          </w:tcPr>
          <w:p w14:paraId="5CECA9C1" w14:textId="5991609E" w:rsidR="00E535DA" w:rsidRDefault="00025FEA">
            <w:pPr>
              <w:pStyle w:val="Heading1"/>
            </w:pPr>
            <w:r>
              <w:t>vOLUn</w:t>
            </w:r>
            <w:r w:rsidR="008F6F7A">
              <w:t>TEER ACTIVITIES</w:t>
            </w:r>
          </w:p>
        </w:tc>
        <w:tc>
          <w:tcPr>
            <w:tcW w:w="938" w:type="dxa"/>
          </w:tcPr>
          <w:p w14:paraId="7E3927CD" w14:textId="4788864F" w:rsidR="00E535DA" w:rsidRDefault="00E535DA"/>
        </w:tc>
        <w:tc>
          <w:tcPr>
            <w:tcW w:w="751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63513628"/>
              <w15:color w:val="C0C0C0"/>
              <w15:repeatingSection/>
            </w:sdtPr>
            <w:sdtEndPr>
              <w:rPr>
                <w:rFonts w:ascii="Times New Roman" w:eastAsiaTheme="minorHAnsi" w:hAnsi="Times New Roman" w:cs="Times New Roman"/>
                <w:sz w:val="22"/>
                <w:szCs w:val="22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7160"/>
                  <w:placeholder>
                    <w:docPart w:val="4A292AAE162649F8827307B18A0DAA28"/>
                  </w:placeholder>
                  <w15:color w:val="C0C0C0"/>
                  <w15:repeatingSectionItem/>
                </w:sdtPr>
                <w:sdtEndPr>
                  <w:rPr>
                    <w:rFonts w:ascii="Times New Roman" w:eastAsiaTheme="minorHAnsi" w:hAnsi="Times New Roman" w:cs="Times New Roman"/>
                    <w:sz w:val="22"/>
                    <w:szCs w:val="22"/>
                  </w:rPr>
                </w:sdtEndPr>
                <w:sdtContent>
                  <w:p w14:paraId="76FCB9B7" w14:textId="3A644888" w:rsidR="00CF73B3" w:rsidRPr="00365717" w:rsidRDefault="00CF73B3" w:rsidP="00CF73B3">
                    <w:pPr>
                      <w:pStyle w:val="Heading2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m</w:t>
                    </w:r>
                    <w:r w:rsidR="0064100A"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edia administrater</w:t>
                    </w: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, </w:t>
                    </w:r>
                    <w:r w:rsidR="006776D6"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incense sanctuary</w:t>
                    </w: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ab/>
                      <w:t xml:space="preserve">              </w:t>
                    </w:r>
                    <w:r w:rsidR="003F0F15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                 </w:t>
                    </w: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Kutus, Kenya </w:t>
                    </w:r>
                  </w:p>
                  <w:p w14:paraId="57DA6C8A" w14:textId="37D47ED0" w:rsidR="00061041" w:rsidRDefault="006776D6" w:rsidP="00365717">
                    <w:pPr>
                      <w:pStyle w:val="ResumeText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January</w:t>
                    </w:r>
                    <w:r w:rsidR="00CF73B3"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202</w:t>
                    </w: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5</w:t>
                    </w:r>
                    <w:r w:rsidR="0003405A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</w:t>
                    </w:r>
                    <w:r w:rsidR="00CF73B3"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- Pres</w:t>
                    </w:r>
                    <w:r w:rsidR="00365717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ent</w:t>
                    </w:r>
                  </w:p>
                  <w:p w14:paraId="5CB5ECD8" w14:textId="0A5B2BD9" w:rsidR="0078013C" w:rsidRDefault="00061041" w:rsidP="00061041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061041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Produced high-quality posters and videos for the institution</w:t>
                    </w:r>
                    <w:r w:rsidR="00551932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</w:p>
                  <w:p w14:paraId="5B962E0F" w14:textId="77777777" w:rsidR="00E80644" w:rsidRDefault="0078013C" w:rsidP="00061041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78013C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Coordinate media relations, press releases, and official announcements to enhance institutional visibility.</w:t>
                    </w:r>
                  </w:p>
                  <w:p w14:paraId="2D01F802" w14:textId="77777777" w:rsidR="00993BDA" w:rsidRDefault="00E80644" w:rsidP="00061041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E80644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Capture and document institutional events through photography, videography</w:t>
                    </w: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</w:p>
                  <w:p w14:paraId="735AC7BD" w14:textId="3F592163" w:rsidR="003F0F15" w:rsidRPr="00061041" w:rsidRDefault="00993BDA" w:rsidP="00061041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993BDA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Work with different departments to align media strategies with institutional goals.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1522134"/>
                  <w:placeholder>
                    <w:docPart w:val="AB84656335514C65975903F8A3EC4354"/>
                  </w:placeholder>
                  <w15:color w:val="C0C0C0"/>
                  <w15:repeatingSectionItem/>
                </w:sdtPr>
                <w:sdtEndPr>
                  <w:rPr>
                    <w:rFonts w:ascii="Times New Roman" w:eastAsiaTheme="minorHAnsi" w:hAnsi="Times New Roman" w:cs="Times New Roman"/>
                    <w:sz w:val="22"/>
                    <w:szCs w:val="22"/>
                  </w:rPr>
                </w:sdtEndPr>
                <w:sdtContent>
                  <w:p w14:paraId="092C0174" w14:textId="0C00F589" w:rsidR="003F0F15" w:rsidRPr="00365717" w:rsidRDefault="003F0F15" w:rsidP="00CF73B3">
                    <w:pPr>
                      <w:pStyle w:val="Heading2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media administrater, </w:t>
                    </w:r>
                    <w:r w:rsidR="00E3023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bLESSED HOPE</w:t>
                    </w: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ab/>
                      <w:t xml:space="preserve">       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           </w:t>
                    </w: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r w:rsidR="00E3023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WANGIGE</w:t>
                    </w:r>
                    <w:r w:rsidRPr="00365717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, Kenya </w:t>
                    </w:r>
                  </w:p>
                  <w:p w14:paraId="66F6496D" w14:textId="5F84BDA6" w:rsidR="003F0F15" w:rsidRPr="00030E8B" w:rsidRDefault="003F0F15" w:rsidP="00030E8B">
                    <w:pPr>
                      <w:pStyle w:val="ResumeText"/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January</w:t>
                    </w: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202</w:t>
                    </w:r>
                    <w:r w:rsidR="00030E8B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</w:t>
                    </w:r>
                    <w:r w:rsidRPr="002B4B70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 - </w:t>
                    </w:r>
                    <w:r w:rsidR="00030E8B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A</w:t>
                    </w:r>
                    <w:r w:rsidR="00CB5C02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ugust 2023</w:t>
                    </w:r>
                  </w:p>
                  <w:p w14:paraId="71B8E9BE" w14:textId="0CBB2E05" w:rsidR="00E535DA" w:rsidRPr="00030E8B" w:rsidRDefault="003F0F15" w:rsidP="00030E8B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  <w:r w:rsidRPr="00E80644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Capture and document institutional events through photography, videography</w:t>
                    </w:r>
                    <w: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>.</w:t>
                    </w:r>
                  </w:p>
                </w:sdtContent>
              </w:sdt>
            </w:sdtContent>
          </w:sdt>
        </w:tc>
      </w:tr>
      <w:tr w:rsidR="004C5ED8" w14:paraId="433F5776" w14:textId="77777777" w:rsidTr="00A7056F">
        <w:trPr>
          <w:trHeight w:val="709"/>
        </w:trPr>
        <w:tc>
          <w:tcPr>
            <w:tcW w:w="1809" w:type="dxa"/>
          </w:tcPr>
          <w:p w14:paraId="0D3408A2" w14:textId="77777777" w:rsidR="004C5ED8" w:rsidRDefault="004C5ED8">
            <w:pPr>
              <w:pStyle w:val="Heading1"/>
            </w:pPr>
            <w:r>
              <w:t>Languages</w:t>
            </w:r>
          </w:p>
        </w:tc>
        <w:tc>
          <w:tcPr>
            <w:tcW w:w="938" w:type="dxa"/>
          </w:tcPr>
          <w:p w14:paraId="203BE853" w14:textId="77777777" w:rsidR="004C5ED8" w:rsidRDefault="004C5ED8"/>
        </w:tc>
        <w:tc>
          <w:tcPr>
            <w:tcW w:w="7511" w:type="dxa"/>
          </w:tcPr>
          <w:p w14:paraId="354C77D8" w14:textId="77777777" w:rsidR="004C5ED8" w:rsidRDefault="004C5ED8" w:rsidP="004034DA">
            <w:pPr>
              <w:pStyle w:val="ResumeText"/>
              <w:numPr>
                <w:ilvl w:val="0"/>
                <w:numId w:val="4"/>
              </w:numPr>
            </w:pPr>
            <w:r w:rsidRPr="004034DA">
              <w:t xml:space="preserve">Kiswahili </w:t>
            </w:r>
            <w:r>
              <w:t>–</w:t>
            </w:r>
            <w:r w:rsidRPr="004034DA">
              <w:t xml:space="preserve"> Native</w:t>
            </w:r>
          </w:p>
          <w:p w14:paraId="519E5C14" w14:textId="77777777" w:rsidR="004C5ED8" w:rsidRDefault="004C5ED8" w:rsidP="004034DA">
            <w:pPr>
              <w:pStyle w:val="ResumeText"/>
              <w:numPr>
                <w:ilvl w:val="0"/>
                <w:numId w:val="4"/>
              </w:numPr>
            </w:pPr>
            <w:r w:rsidRPr="004034DA">
              <w:t xml:space="preserve">English - </w:t>
            </w:r>
            <w:r>
              <w:t>Advanced</w:t>
            </w:r>
          </w:p>
        </w:tc>
      </w:tr>
      <w:tr w:rsidR="00E535DA" w14:paraId="5C1F8987" w14:textId="77777777" w:rsidTr="00A7056F">
        <w:trPr>
          <w:trHeight w:val="1147"/>
        </w:trPr>
        <w:tc>
          <w:tcPr>
            <w:tcW w:w="1809" w:type="dxa"/>
          </w:tcPr>
          <w:p w14:paraId="1CF07806" w14:textId="77777777" w:rsidR="00E535DA" w:rsidRDefault="00000000">
            <w:pPr>
              <w:pStyle w:val="Heading1"/>
            </w:pPr>
            <w:r>
              <w:t>References</w:t>
            </w:r>
          </w:p>
        </w:tc>
        <w:tc>
          <w:tcPr>
            <w:tcW w:w="938" w:type="dxa"/>
          </w:tcPr>
          <w:p w14:paraId="50393746" w14:textId="77777777" w:rsidR="00E535DA" w:rsidRDefault="00E535DA"/>
        </w:tc>
        <w:tc>
          <w:tcPr>
            <w:tcW w:w="7511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8DCFDD67225D42EA959326FA868F6479"/>
                  </w:placeholder>
                  <w15:color w:val="C0C0C0"/>
                  <w15:repeatingSectionItem/>
                </w:sdtPr>
                <w:sdtContent>
                  <w:p w14:paraId="3E0A6201" w14:textId="759CAD9B" w:rsidR="00E535DA" w:rsidRDefault="00505A73">
                    <w:pPr>
                      <w:pStyle w:val="Heading2"/>
                    </w:pPr>
                    <w:r>
                      <w:t>JO</w:t>
                    </w:r>
                    <w:r w:rsidR="00D006E4">
                      <w:t>RAM GITHAIGA</w:t>
                    </w:r>
                  </w:p>
                  <w:p w14:paraId="2F5E9795" w14:textId="3CFCE6F5" w:rsidR="00E535DA" w:rsidRDefault="0000183C">
                    <w:pPr>
                      <w:pStyle w:val="ResumeText"/>
                    </w:pPr>
                    <w:r>
                      <w:t>CEO-</w:t>
                    </w:r>
                    <w:r w:rsidR="0068569B">
                      <w:t>REVILE ORGANIZATION</w:t>
                    </w:r>
                  </w:p>
                  <w:p w14:paraId="5AE9F316" w14:textId="6B1D306B" w:rsidR="00E535DA" w:rsidRDefault="0068569B">
                    <w:r>
                      <w:t>07970878</w:t>
                    </w:r>
                    <w:r w:rsidR="004121B5">
                      <w:t>01</w:t>
                    </w:r>
                  </w:p>
                </w:sdtContent>
              </w:sdt>
            </w:sdtContent>
          </w:sdt>
        </w:tc>
      </w:tr>
    </w:tbl>
    <w:p w14:paraId="40EBE785" w14:textId="77777777" w:rsidR="00E535DA" w:rsidRDefault="00E535DA"/>
    <w:sectPr w:rsidR="00E535DA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C1141" w14:textId="77777777" w:rsidR="00B83139" w:rsidRDefault="00B83139">
      <w:pPr>
        <w:spacing w:before="0" w:after="0" w:line="240" w:lineRule="auto"/>
      </w:pPr>
      <w:r>
        <w:separator/>
      </w:r>
    </w:p>
  </w:endnote>
  <w:endnote w:type="continuationSeparator" w:id="0">
    <w:p w14:paraId="644B0897" w14:textId="77777777" w:rsidR="00B83139" w:rsidRDefault="00B831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510E" w14:textId="77777777" w:rsidR="00E535DA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D6F65" w14:textId="77777777" w:rsidR="00B83139" w:rsidRDefault="00B83139">
      <w:pPr>
        <w:spacing w:before="0" w:after="0" w:line="240" w:lineRule="auto"/>
      </w:pPr>
      <w:r>
        <w:separator/>
      </w:r>
    </w:p>
  </w:footnote>
  <w:footnote w:type="continuationSeparator" w:id="0">
    <w:p w14:paraId="48535E35" w14:textId="77777777" w:rsidR="00B83139" w:rsidRDefault="00B831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008F8"/>
    <w:multiLevelType w:val="multilevel"/>
    <w:tmpl w:val="6FF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5CC5"/>
    <w:multiLevelType w:val="hybridMultilevel"/>
    <w:tmpl w:val="511A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66584"/>
    <w:multiLevelType w:val="hybridMultilevel"/>
    <w:tmpl w:val="4BD8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3CBD"/>
    <w:multiLevelType w:val="hybridMultilevel"/>
    <w:tmpl w:val="9EA6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353">
    <w:abstractNumId w:val="3"/>
  </w:num>
  <w:num w:numId="2" w16cid:durableId="55008057">
    <w:abstractNumId w:val="0"/>
  </w:num>
  <w:num w:numId="3" w16cid:durableId="1455755967">
    <w:abstractNumId w:val="2"/>
  </w:num>
  <w:num w:numId="4" w16cid:durableId="45098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EF"/>
    <w:rsid w:val="0000183C"/>
    <w:rsid w:val="000043C9"/>
    <w:rsid w:val="000216B8"/>
    <w:rsid w:val="00025FEA"/>
    <w:rsid w:val="00030E8B"/>
    <w:rsid w:val="0003405A"/>
    <w:rsid w:val="00061041"/>
    <w:rsid w:val="000B4933"/>
    <w:rsid w:val="000F5447"/>
    <w:rsid w:val="001165C2"/>
    <w:rsid w:val="00127F6F"/>
    <w:rsid w:val="001943AB"/>
    <w:rsid w:val="001A3E95"/>
    <w:rsid w:val="001B1D60"/>
    <w:rsid w:val="001B7A64"/>
    <w:rsid w:val="001C4DFA"/>
    <w:rsid w:val="001E7638"/>
    <w:rsid w:val="001F1850"/>
    <w:rsid w:val="002416D5"/>
    <w:rsid w:val="00265B8F"/>
    <w:rsid w:val="0026753C"/>
    <w:rsid w:val="002B4B70"/>
    <w:rsid w:val="002E0392"/>
    <w:rsid w:val="00365717"/>
    <w:rsid w:val="00385B59"/>
    <w:rsid w:val="003F0F15"/>
    <w:rsid w:val="004034DA"/>
    <w:rsid w:val="004121B5"/>
    <w:rsid w:val="0042308C"/>
    <w:rsid w:val="00424F2A"/>
    <w:rsid w:val="004253AE"/>
    <w:rsid w:val="00466002"/>
    <w:rsid w:val="00466EFB"/>
    <w:rsid w:val="004C5ED8"/>
    <w:rsid w:val="004C724B"/>
    <w:rsid w:val="004E152C"/>
    <w:rsid w:val="00500FA5"/>
    <w:rsid w:val="005021C8"/>
    <w:rsid w:val="00505A73"/>
    <w:rsid w:val="00551932"/>
    <w:rsid w:val="0058229B"/>
    <w:rsid w:val="005913F3"/>
    <w:rsid w:val="005916EF"/>
    <w:rsid w:val="005E54F2"/>
    <w:rsid w:val="00610AA8"/>
    <w:rsid w:val="006225CE"/>
    <w:rsid w:val="0064100A"/>
    <w:rsid w:val="0064595D"/>
    <w:rsid w:val="006776D6"/>
    <w:rsid w:val="0068569B"/>
    <w:rsid w:val="006A292D"/>
    <w:rsid w:val="006A51B4"/>
    <w:rsid w:val="006C2ABA"/>
    <w:rsid w:val="006C36A0"/>
    <w:rsid w:val="00705FF6"/>
    <w:rsid w:val="00726C3A"/>
    <w:rsid w:val="00774B87"/>
    <w:rsid w:val="0078013C"/>
    <w:rsid w:val="00786837"/>
    <w:rsid w:val="00786E6D"/>
    <w:rsid w:val="00793826"/>
    <w:rsid w:val="0079733E"/>
    <w:rsid w:val="007A7DBB"/>
    <w:rsid w:val="007F52C3"/>
    <w:rsid w:val="00841651"/>
    <w:rsid w:val="0087319C"/>
    <w:rsid w:val="008843C7"/>
    <w:rsid w:val="008A444E"/>
    <w:rsid w:val="008A7A46"/>
    <w:rsid w:val="008D407E"/>
    <w:rsid w:val="008F2D42"/>
    <w:rsid w:val="008F5717"/>
    <w:rsid w:val="008F6F7A"/>
    <w:rsid w:val="009668CF"/>
    <w:rsid w:val="00993BDA"/>
    <w:rsid w:val="00A10428"/>
    <w:rsid w:val="00A67DBA"/>
    <w:rsid w:val="00A7056F"/>
    <w:rsid w:val="00AB1B87"/>
    <w:rsid w:val="00AB27EA"/>
    <w:rsid w:val="00AC0305"/>
    <w:rsid w:val="00AC757A"/>
    <w:rsid w:val="00AF7AEA"/>
    <w:rsid w:val="00B46F87"/>
    <w:rsid w:val="00B60711"/>
    <w:rsid w:val="00B83139"/>
    <w:rsid w:val="00B84F47"/>
    <w:rsid w:val="00B875E0"/>
    <w:rsid w:val="00B90C29"/>
    <w:rsid w:val="00BB5099"/>
    <w:rsid w:val="00BC1805"/>
    <w:rsid w:val="00BE7BAD"/>
    <w:rsid w:val="00C414E2"/>
    <w:rsid w:val="00C60D00"/>
    <w:rsid w:val="00C7064B"/>
    <w:rsid w:val="00CB5C02"/>
    <w:rsid w:val="00CE2A74"/>
    <w:rsid w:val="00CF73B3"/>
    <w:rsid w:val="00D006E4"/>
    <w:rsid w:val="00D657F5"/>
    <w:rsid w:val="00D70E75"/>
    <w:rsid w:val="00D9759B"/>
    <w:rsid w:val="00E00BCB"/>
    <w:rsid w:val="00E03DD4"/>
    <w:rsid w:val="00E30237"/>
    <w:rsid w:val="00E4035D"/>
    <w:rsid w:val="00E535DA"/>
    <w:rsid w:val="00E64992"/>
    <w:rsid w:val="00E75CB2"/>
    <w:rsid w:val="00E80644"/>
    <w:rsid w:val="00EB30B9"/>
    <w:rsid w:val="00ED1F6C"/>
    <w:rsid w:val="00ED660B"/>
    <w:rsid w:val="00F53259"/>
    <w:rsid w:val="00FA6DF7"/>
    <w:rsid w:val="00FB4971"/>
    <w:rsid w:val="00F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BBF6F"/>
  <w15:chartTrackingRefBased/>
  <w15:docId w15:val="{F266C4B6-7680-46C2-B2B3-0864D6B9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NormalWeb">
    <w:name w:val="Normal (Web)"/>
    <w:basedOn w:val="Normal"/>
    <w:uiPriority w:val="99"/>
    <w:semiHidden/>
    <w:unhideWhenUsed/>
    <w:rsid w:val="00BB509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423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E8FF6B59B94857B9C20AD9B5F8D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A195-885A-40DE-B20E-C8AF67254C40}"/>
      </w:docPartPr>
      <w:docPartBody>
        <w:p w:rsidR="00A70CF8" w:rsidRDefault="00000000">
          <w:pPr>
            <w:pStyle w:val="7FE8FF6B59B94857B9C20AD9B5F8D43D"/>
          </w:pPr>
          <w:r>
            <w:t>[Telephone]</w:t>
          </w:r>
        </w:p>
      </w:docPartBody>
    </w:docPart>
    <w:docPart>
      <w:docPartPr>
        <w:name w:val="51C36BF89E0E45A4A906EF9B6302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9E661-A67A-44DE-82BE-F0BB5BA3AEB0}"/>
      </w:docPartPr>
      <w:docPartBody>
        <w:p w:rsidR="00A70CF8" w:rsidRDefault="00000000">
          <w:pPr>
            <w:pStyle w:val="51C36BF89E0E45A4A906EF9B630216C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264A1724B2440DA8585A0F8AD0E5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13141-41A7-4A6E-8A70-06E93E2E040A}"/>
      </w:docPartPr>
      <w:docPartBody>
        <w:p w:rsidR="00A70CF8" w:rsidRDefault="00000000">
          <w:pPr>
            <w:pStyle w:val="0264A1724B2440DA8585A0F8AD0E5478"/>
          </w:pPr>
          <w:r>
            <w:t>[Your Name]</w:t>
          </w:r>
        </w:p>
      </w:docPartBody>
    </w:docPart>
    <w:docPart>
      <w:docPartPr>
        <w:name w:val="8DCFDD67225D42EA959326FA868F6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23D78-0DCF-4FE2-BB47-F85053A4BAAA}"/>
      </w:docPartPr>
      <w:docPartBody>
        <w:p w:rsidR="00A70CF8" w:rsidRDefault="00000000">
          <w:pPr>
            <w:pStyle w:val="8DCFDD67225D42EA959326FA868F647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92AAE162649F8827307B18A0D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35A94-DE1D-4225-9AC8-F78A0C6CCE82}"/>
      </w:docPartPr>
      <w:docPartBody>
        <w:p w:rsidR="00E9668C" w:rsidRDefault="00A70CF8" w:rsidP="00A70CF8">
          <w:pPr>
            <w:pStyle w:val="4A292AAE162649F8827307B18A0DAA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84656335514C65975903F8A3EC4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CF11C-F2B2-4137-BEF5-3FF1B4A0A79B}"/>
      </w:docPartPr>
      <w:docPartBody>
        <w:p w:rsidR="00E9668C" w:rsidRDefault="00A70CF8" w:rsidP="00A70CF8">
          <w:pPr>
            <w:pStyle w:val="AB84656335514C65975903F8A3EC435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BACDF983FC49EB92CB3EB16CAC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186E6-39B7-4510-9842-7CA50298E8E0}"/>
      </w:docPartPr>
      <w:docPartBody>
        <w:p w:rsidR="00E9668C" w:rsidRDefault="00A70CF8" w:rsidP="00A70CF8">
          <w:pPr>
            <w:pStyle w:val="B6BACDF983FC49EB92CB3EB16CAC3C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3CEEA23EC6145EFADBB47F9CF423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DDA8A-7BC6-4EA5-B215-77693BDA388E}"/>
      </w:docPartPr>
      <w:docPartBody>
        <w:p w:rsidR="00E9668C" w:rsidRDefault="00A70CF8" w:rsidP="00A70CF8">
          <w:pPr>
            <w:pStyle w:val="23CEEA23EC6145EFADBB47F9CF4231C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EDA5FC47074804904B927A9F9F6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7F02-0493-44EC-AD90-206F71EA3A44}"/>
      </w:docPartPr>
      <w:docPartBody>
        <w:p w:rsidR="00E9668C" w:rsidRDefault="00A70CF8" w:rsidP="00A70CF8">
          <w:pPr>
            <w:pStyle w:val="93EDA5FC47074804904B927A9F9F6DE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C0AEAAC8F742D2ABFB8560EFC02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AC6B-384E-47DE-B72A-2E3E296C9271}"/>
      </w:docPartPr>
      <w:docPartBody>
        <w:p w:rsidR="00E9668C" w:rsidRDefault="00A70CF8" w:rsidP="00A70CF8">
          <w:pPr>
            <w:pStyle w:val="06C0AEAAC8F742D2ABFB8560EFC027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3E"/>
    <w:rsid w:val="004253AE"/>
    <w:rsid w:val="00510C4A"/>
    <w:rsid w:val="00726C3A"/>
    <w:rsid w:val="00740F3E"/>
    <w:rsid w:val="008A444E"/>
    <w:rsid w:val="00A70CF8"/>
    <w:rsid w:val="00B25157"/>
    <w:rsid w:val="00E9668C"/>
    <w:rsid w:val="00F7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0D68844B04BE8BB3140C889EE6A20">
    <w:name w:val="0EC0D68844B04BE8BB3140C889EE6A20"/>
  </w:style>
  <w:style w:type="paragraph" w:customStyle="1" w:styleId="AD6B7FB1BE5049F5817E30FDC6549391">
    <w:name w:val="AD6B7FB1BE5049F5817E30FDC6549391"/>
  </w:style>
  <w:style w:type="paragraph" w:customStyle="1" w:styleId="7FE8FF6B59B94857B9C20AD9B5F8D43D">
    <w:name w:val="7FE8FF6B59B94857B9C20AD9B5F8D43D"/>
  </w:style>
  <w:style w:type="paragraph" w:customStyle="1" w:styleId="A91675C5EA0C477EB6C9345A81121001">
    <w:name w:val="A91675C5EA0C477EB6C9345A8112100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1C36BF89E0E45A4A906EF9B630216CA">
    <w:name w:val="51C36BF89E0E45A4A906EF9B630216CA"/>
  </w:style>
  <w:style w:type="paragraph" w:customStyle="1" w:styleId="0264A1724B2440DA8585A0F8AD0E5478">
    <w:name w:val="0264A1724B2440DA8585A0F8AD0E5478"/>
  </w:style>
  <w:style w:type="paragraph" w:customStyle="1" w:styleId="3ACB672006B34FAC9037340AE1B2C6D6">
    <w:name w:val="3ACB672006B34FAC9037340AE1B2C6D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14:ligatures w14:val="none"/>
    </w:rPr>
  </w:style>
  <w:style w:type="paragraph" w:customStyle="1" w:styleId="E41347CB5545443DAC69D96CEF6A2303">
    <w:name w:val="E41347CB5545443DAC69D96CEF6A2303"/>
  </w:style>
  <w:style w:type="character" w:styleId="PlaceholderText">
    <w:name w:val="Placeholder Text"/>
    <w:basedOn w:val="DefaultParagraphFont"/>
    <w:uiPriority w:val="99"/>
    <w:semiHidden/>
    <w:rsid w:val="00A70CF8"/>
    <w:rPr>
      <w:color w:val="808080"/>
    </w:rPr>
  </w:style>
  <w:style w:type="paragraph" w:customStyle="1" w:styleId="8DCFDD67225D42EA959326FA868F6479">
    <w:name w:val="8DCFDD67225D42EA959326FA868F6479"/>
  </w:style>
  <w:style w:type="paragraph" w:customStyle="1" w:styleId="4951C08267A1437098B1C8DFDB06E4BB">
    <w:name w:val="4951C08267A1437098B1C8DFDB06E4BB"/>
  </w:style>
  <w:style w:type="paragraph" w:customStyle="1" w:styleId="9A1C514B370B4E8484A5E02C99973B83">
    <w:name w:val="9A1C514B370B4E8484A5E02C99973B83"/>
  </w:style>
  <w:style w:type="paragraph" w:customStyle="1" w:styleId="47F8B60410E849A08EE64513DF649C8F">
    <w:name w:val="47F8B60410E849A08EE64513DF649C8F"/>
  </w:style>
  <w:style w:type="paragraph" w:customStyle="1" w:styleId="EA7BA58AE9EA4F3697644DBB8BC828D5">
    <w:name w:val="EA7BA58AE9EA4F3697644DBB8BC828D5"/>
  </w:style>
  <w:style w:type="paragraph" w:customStyle="1" w:styleId="AD40F08843764C85B310D68974C11CB4">
    <w:name w:val="AD40F08843764C85B310D68974C11CB4"/>
  </w:style>
  <w:style w:type="paragraph" w:customStyle="1" w:styleId="33D8D033B7D2484D9A790CFEF34D1736">
    <w:name w:val="33D8D033B7D2484D9A790CFEF34D1736"/>
  </w:style>
  <w:style w:type="paragraph" w:customStyle="1" w:styleId="945FBB1F226B4EA58181FC3CC730D5A1">
    <w:name w:val="945FBB1F226B4EA58181FC3CC730D5A1"/>
  </w:style>
  <w:style w:type="paragraph" w:customStyle="1" w:styleId="D804B7B3D0524B68AC6C725BDC77986E">
    <w:name w:val="D804B7B3D0524B68AC6C725BDC77986E"/>
  </w:style>
  <w:style w:type="paragraph" w:customStyle="1" w:styleId="65D52F2563BD49D1AE3BF37638CB918D">
    <w:name w:val="65D52F2563BD49D1AE3BF37638CB918D"/>
  </w:style>
  <w:style w:type="paragraph" w:customStyle="1" w:styleId="D2526354DD024C9AA1891E1C46E010B4">
    <w:name w:val="D2526354DD024C9AA1891E1C46E010B4"/>
  </w:style>
  <w:style w:type="paragraph" w:customStyle="1" w:styleId="E730EA31730F4360A5A2BC2733DC10C2">
    <w:name w:val="E730EA31730F4360A5A2BC2733DC10C2"/>
    <w:rsid w:val="00740F3E"/>
  </w:style>
  <w:style w:type="paragraph" w:customStyle="1" w:styleId="B9AD54E1FFD64B24875D751ABA033385">
    <w:name w:val="B9AD54E1FFD64B24875D751ABA033385"/>
    <w:rsid w:val="00740F3E"/>
  </w:style>
  <w:style w:type="paragraph" w:customStyle="1" w:styleId="438779EBFA0A45CEA2BCDF0D2B65D0C9">
    <w:name w:val="438779EBFA0A45CEA2BCDF0D2B65D0C9"/>
    <w:rsid w:val="00740F3E"/>
  </w:style>
  <w:style w:type="paragraph" w:customStyle="1" w:styleId="251BDE33AE5C4BC2AF5FB660EAF4826A">
    <w:name w:val="251BDE33AE5C4BC2AF5FB660EAF4826A"/>
    <w:rsid w:val="00740F3E"/>
  </w:style>
  <w:style w:type="paragraph" w:customStyle="1" w:styleId="13AB9EA8FC7145339B105ED61ED6553B">
    <w:name w:val="13AB9EA8FC7145339B105ED61ED6553B"/>
    <w:rsid w:val="00740F3E"/>
  </w:style>
  <w:style w:type="paragraph" w:customStyle="1" w:styleId="E1BC75C23ACD409CA31E9F0BF75F5437">
    <w:name w:val="E1BC75C23ACD409CA31E9F0BF75F5437"/>
    <w:rsid w:val="00740F3E"/>
  </w:style>
  <w:style w:type="paragraph" w:customStyle="1" w:styleId="1CE0C1CE2F0248CDAB38AA59B03FEC33">
    <w:name w:val="1CE0C1CE2F0248CDAB38AA59B03FEC33"/>
    <w:rsid w:val="00740F3E"/>
  </w:style>
  <w:style w:type="paragraph" w:customStyle="1" w:styleId="93E84EB415644907B54F34BA70840C75">
    <w:name w:val="93E84EB415644907B54F34BA70840C75"/>
    <w:rsid w:val="00A70CF8"/>
  </w:style>
  <w:style w:type="paragraph" w:customStyle="1" w:styleId="02AA053C6C3F4AE89E3562BB709947AC">
    <w:name w:val="02AA053C6C3F4AE89E3562BB709947AC"/>
    <w:rsid w:val="00A70CF8"/>
  </w:style>
  <w:style w:type="paragraph" w:customStyle="1" w:styleId="BD2E27DE611E4B7FAC93048E8E8C6130">
    <w:name w:val="BD2E27DE611E4B7FAC93048E8E8C6130"/>
    <w:rsid w:val="00A70CF8"/>
  </w:style>
  <w:style w:type="paragraph" w:customStyle="1" w:styleId="948E436D153449A99295C904EA87AA8E">
    <w:name w:val="948E436D153449A99295C904EA87AA8E"/>
    <w:rsid w:val="00A70CF8"/>
  </w:style>
  <w:style w:type="paragraph" w:customStyle="1" w:styleId="CF00F33550E944289ADA005EBE18428E">
    <w:name w:val="CF00F33550E944289ADA005EBE18428E"/>
    <w:rsid w:val="00A70CF8"/>
  </w:style>
  <w:style w:type="paragraph" w:customStyle="1" w:styleId="93201E2BE9A14CBB888CC9F035C2E987">
    <w:name w:val="93201E2BE9A14CBB888CC9F035C2E987"/>
    <w:rsid w:val="00A70CF8"/>
  </w:style>
  <w:style w:type="paragraph" w:customStyle="1" w:styleId="AD0E59D2FBB74220BDBDAC81305DA86F">
    <w:name w:val="AD0E59D2FBB74220BDBDAC81305DA86F"/>
    <w:rsid w:val="00A70CF8"/>
  </w:style>
  <w:style w:type="paragraph" w:customStyle="1" w:styleId="974BC040A28A48909F9AAE1AD337644C">
    <w:name w:val="974BC040A28A48909F9AAE1AD337644C"/>
    <w:rsid w:val="00A70CF8"/>
  </w:style>
  <w:style w:type="paragraph" w:customStyle="1" w:styleId="28A1BE32A2B2421EAD3A62C25D9DEFA9">
    <w:name w:val="28A1BE32A2B2421EAD3A62C25D9DEFA9"/>
    <w:rsid w:val="00A70CF8"/>
  </w:style>
  <w:style w:type="paragraph" w:customStyle="1" w:styleId="BB31654A054B4334BC8B395F589BA84B">
    <w:name w:val="BB31654A054B4334BC8B395F589BA84B"/>
    <w:rsid w:val="00A70CF8"/>
  </w:style>
  <w:style w:type="paragraph" w:customStyle="1" w:styleId="20614ED5B5B8497BA7B020C062933E27">
    <w:name w:val="20614ED5B5B8497BA7B020C062933E27"/>
    <w:rsid w:val="00A70CF8"/>
  </w:style>
  <w:style w:type="paragraph" w:customStyle="1" w:styleId="DB88C67FABA146AFBB808DCEA99AD2A6">
    <w:name w:val="DB88C67FABA146AFBB808DCEA99AD2A6"/>
    <w:rsid w:val="00A70CF8"/>
  </w:style>
  <w:style w:type="paragraph" w:customStyle="1" w:styleId="0EE7B683FBEE423C8B0697B05DFEAD67">
    <w:name w:val="0EE7B683FBEE423C8B0697B05DFEAD67"/>
    <w:rsid w:val="00A70CF8"/>
  </w:style>
  <w:style w:type="paragraph" w:customStyle="1" w:styleId="52E31D9431FD47BCB3AD8B949CBEE345">
    <w:name w:val="52E31D9431FD47BCB3AD8B949CBEE345"/>
    <w:rsid w:val="00A70CF8"/>
  </w:style>
  <w:style w:type="paragraph" w:customStyle="1" w:styleId="828E72F8D82B44A1ADE6434F1275B690">
    <w:name w:val="828E72F8D82B44A1ADE6434F1275B690"/>
    <w:rsid w:val="00A70CF8"/>
  </w:style>
  <w:style w:type="paragraph" w:customStyle="1" w:styleId="215AA362A18E49DCBEBE1C40B88BAF5C">
    <w:name w:val="215AA362A18E49DCBEBE1C40B88BAF5C"/>
    <w:rsid w:val="00A70CF8"/>
  </w:style>
  <w:style w:type="paragraph" w:customStyle="1" w:styleId="B66B3171191D416883F661050F05A1DF">
    <w:name w:val="B66B3171191D416883F661050F05A1DF"/>
    <w:rsid w:val="00A70CF8"/>
  </w:style>
  <w:style w:type="paragraph" w:customStyle="1" w:styleId="3B4EFB5E8BAD4FB5A73A02CC3BA31720">
    <w:name w:val="3B4EFB5E8BAD4FB5A73A02CC3BA31720"/>
    <w:rsid w:val="00A70CF8"/>
  </w:style>
  <w:style w:type="paragraph" w:customStyle="1" w:styleId="AEEEDE8FE7C54F60930452621DBEA55B">
    <w:name w:val="AEEEDE8FE7C54F60930452621DBEA55B"/>
    <w:rsid w:val="00A70CF8"/>
  </w:style>
  <w:style w:type="paragraph" w:customStyle="1" w:styleId="4A292AAE162649F8827307B18A0DAA28">
    <w:name w:val="4A292AAE162649F8827307B18A0DAA28"/>
    <w:rsid w:val="00A70CF8"/>
  </w:style>
  <w:style w:type="paragraph" w:customStyle="1" w:styleId="940CF50233624D168B11C921BFDF0088">
    <w:name w:val="940CF50233624D168B11C921BFDF0088"/>
    <w:rsid w:val="00A70CF8"/>
  </w:style>
  <w:style w:type="paragraph" w:customStyle="1" w:styleId="B12F9D3DFE3F46CC9344D342669BC3F5">
    <w:name w:val="B12F9D3DFE3F46CC9344D342669BC3F5"/>
    <w:rsid w:val="00A70CF8"/>
  </w:style>
  <w:style w:type="paragraph" w:customStyle="1" w:styleId="6C33BC698D5149E38C193A47956C4A55">
    <w:name w:val="6C33BC698D5149E38C193A47956C4A55"/>
    <w:rsid w:val="00A70CF8"/>
  </w:style>
  <w:style w:type="paragraph" w:customStyle="1" w:styleId="AB84656335514C65975903F8A3EC4354">
    <w:name w:val="AB84656335514C65975903F8A3EC4354"/>
    <w:rsid w:val="00A70CF8"/>
  </w:style>
  <w:style w:type="paragraph" w:customStyle="1" w:styleId="31D1E1CE03BD49B8BCE7C35BF339A275">
    <w:name w:val="31D1E1CE03BD49B8BCE7C35BF339A275"/>
    <w:rsid w:val="00A70CF8"/>
  </w:style>
  <w:style w:type="paragraph" w:customStyle="1" w:styleId="D3368CC02CA4476EBCBE89C2059D397C">
    <w:name w:val="D3368CC02CA4476EBCBE89C2059D397C"/>
    <w:rsid w:val="00A70CF8"/>
  </w:style>
  <w:style w:type="paragraph" w:customStyle="1" w:styleId="9948D5AFF18D46D8AFC97A26CC09D076">
    <w:name w:val="9948D5AFF18D46D8AFC97A26CC09D076"/>
    <w:rsid w:val="00A70CF8"/>
  </w:style>
  <w:style w:type="paragraph" w:customStyle="1" w:styleId="46A369D673F5413D8FDD18D39D45B772">
    <w:name w:val="46A369D673F5413D8FDD18D39D45B772"/>
    <w:rsid w:val="00A70CF8"/>
  </w:style>
  <w:style w:type="paragraph" w:customStyle="1" w:styleId="A4C9C47C06374AF3B553D13F29EFE8B4">
    <w:name w:val="A4C9C47C06374AF3B553D13F29EFE8B4"/>
    <w:rsid w:val="00A70CF8"/>
  </w:style>
  <w:style w:type="paragraph" w:customStyle="1" w:styleId="F1C3FCD322F947E0A026C76D2F55B0A3">
    <w:name w:val="F1C3FCD322F947E0A026C76D2F55B0A3"/>
    <w:rsid w:val="00A70CF8"/>
  </w:style>
  <w:style w:type="paragraph" w:customStyle="1" w:styleId="B6BACDF983FC49EB92CB3EB16CAC3C17">
    <w:name w:val="B6BACDF983FC49EB92CB3EB16CAC3C17"/>
    <w:rsid w:val="00A70CF8"/>
  </w:style>
  <w:style w:type="paragraph" w:customStyle="1" w:styleId="23CEEA23EC6145EFADBB47F9CF4231C2">
    <w:name w:val="23CEEA23EC6145EFADBB47F9CF4231C2"/>
    <w:rsid w:val="00A70CF8"/>
  </w:style>
  <w:style w:type="paragraph" w:customStyle="1" w:styleId="93EDA5FC47074804904B927A9F9F6DEE">
    <w:name w:val="93EDA5FC47074804904B927A9F9F6DEE"/>
    <w:rsid w:val="00A70CF8"/>
  </w:style>
  <w:style w:type="paragraph" w:customStyle="1" w:styleId="06C0AEAAC8F742D2ABFB8560EFC027AB">
    <w:name w:val="06C0AEAAC8F742D2ABFB8560EFC027AB"/>
    <w:rsid w:val="00A70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+254743933541</CompanyPhone>
  <CompanyFax/>
  <CompanyEmail>kevinmwithiga@gmail.com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A8105-4CC0-4BD8-A4F1-41745EB3A7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160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MWITHIGA</dc:creator>
  <cp:keywords/>
  <cp:lastModifiedBy>evansmuiruri19@gmail.com</cp:lastModifiedBy>
  <cp:revision>117</cp:revision>
  <dcterms:created xsi:type="dcterms:W3CDTF">2025-02-18T10:26:00Z</dcterms:created>
  <dcterms:modified xsi:type="dcterms:W3CDTF">2025-03-06T14:48:00Z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